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369B9" w14:textId="77777777" w:rsid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24 Mar 2009</w:t>
      </w:r>
    </w:p>
    <w:p w14:paraId="077BDBA4" w14:textId="77777777" w:rsid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5D89A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t>Hi Jon,</w:t>
      </w:r>
    </w:p>
    <w:p w14:paraId="3673645D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E0427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t xml:space="preserve">Sure, should be no problem here. Just include the original readme text file with the </w:t>
      </w:r>
      <w:proofErr w:type="gramStart"/>
      <w:r w:rsidRPr="002D3C61">
        <w:rPr>
          <w:rFonts w:ascii="Times New Roman" w:eastAsia="Times New Roman" w:hAnsi="Times New Roman" w:cs="Times New Roman"/>
          <w:sz w:val="24"/>
          <w:szCs w:val="24"/>
        </w:rPr>
        <w:t>authors</w:t>
      </w:r>
      <w:proofErr w:type="gramEnd"/>
      <w:r w:rsidRPr="002D3C61">
        <w:rPr>
          <w:rFonts w:ascii="Times New Roman" w:eastAsia="Times New Roman" w:hAnsi="Times New Roman" w:cs="Times New Roman"/>
          <w:sz w:val="24"/>
          <w:szCs w:val="24"/>
        </w:rPr>
        <w:t xml:space="preserve"> info in there somewhere if you can.</w:t>
      </w:r>
    </w:p>
    <w:p w14:paraId="775200C4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t>If I get around to doing an update on the X-Plane side I'll mention there's a flight gear version also if you like.</w:t>
      </w:r>
    </w:p>
    <w:p w14:paraId="1FF44CAD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E4ADB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t xml:space="preserve">Will have to check out flight gear, looks like </w:t>
      </w:r>
      <w:proofErr w:type="gramStart"/>
      <w:r w:rsidRPr="002D3C61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2D3C61">
        <w:rPr>
          <w:rFonts w:ascii="Times New Roman" w:eastAsia="Times New Roman" w:hAnsi="Times New Roman" w:cs="Times New Roman"/>
          <w:sz w:val="24"/>
          <w:szCs w:val="24"/>
        </w:rPr>
        <w:t xml:space="preserve"> improved rather a bit over the years.</w:t>
      </w:r>
    </w:p>
    <w:p w14:paraId="5CFAB4BC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46FD5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t>Cheers,</w:t>
      </w:r>
    </w:p>
    <w:p w14:paraId="7473088E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C290B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t>Adam.</w:t>
      </w:r>
    </w:p>
    <w:p w14:paraId="5F5F75C4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5DA42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t>On 23 Mar 2009, at 02:30, Jon B wrote:</w:t>
      </w:r>
    </w:p>
    <w:p w14:paraId="6903120E" w14:textId="77777777" w:rsidR="002D3C61" w:rsidRPr="002D3C61" w:rsidRDefault="002D3C61" w:rsidP="002D3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C6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D3C61" w:rsidRPr="002D3C61" w14:paraId="59F7A6F5" w14:textId="77777777" w:rsidTr="002D3C61">
        <w:trPr>
          <w:tblCellSpacing w:w="0" w:type="dxa"/>
        </w:trPr>
        <w:tc>
          <w:tcPr>
            <w:tcW w:w="0" w:type="auto"/>
            <w:hideMark/>
          </w:tcPr>
          <w:p w14:paraId="35D89B7F" w14:textId="77777777" w:rsidR="002D3C61" w:rsidRPr="002D3C61" w:rsidRDefault="002D3C61" w:rsidP="002D3C61">
            <w:pPr>
              <w:spacing w:after="24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Mr. Adam Fothergill</w:t>
            </w:r>
            <w:proofErr w:type="gramStart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,</w:t>
            </w:r>
            <w:proofErr w:type="gramEnd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 xml:space="preserve">I am developing a C-17 for </w:t>
            </w:r>
            <w:hyperlink r:id="rId5" w:tgtFrame="_blank" w:history="1">
              <w:r w:rsidRPr="002D3C61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www.flightgear.org</w:t>
              </w:r>
            </w:hyperlink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and would like to use the 3D model/paint from your X-Plane C-17.  </w:t>
            </w:r>
            <w:proofErr w:type="spellStart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Flightgear</w:t>
            </w:r>
            <w:proofErr w:type="spellEnd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is open source and I need your permission to publish.  Please see e-mail traffic below.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>Jon Bourgeois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>Jon,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 xml:space="preserve">I do not have a problem with releasing the aircraft model and paint, </w:t>
            </w:r>
            <w:bookmarkStart w:id="0" w:name="_GoBack"/>
            <w:bookmarkEnd w:id="0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and any improvements flow back to the X-Plane model. 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 xml:space="preserve">You will need to contact Adam Fothergill, though, as he alone developed the 3-D model. It's probably best to do that at </w:t>
            </w:r>
            <w:hyperlink r:id="rId6" w:tgtFrame="_blank" w:history="1">
              <w:r w:rsidRPr="002D3C61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www.jaffamountain.com</w:t>
              </w:r>
            </w:hyperlink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because he visits the .org web site infrequently. Adam develops computer games (XBox360 and others) and got too busy doing that, so I manage the C-17 file for him, keeping it up to date. He has the final say about restrictions on the files further use.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>David Austin/"USAFR"</w:t>
            </w:r>
          </w:p>
          <w:p w14:paraId="51D22D01" w14:textId="77777777" w:rsidR="002D3C61" w:rsidRPr="002D3C61" w:rsidRDefault="002D3C61" w:rsidP="002D3C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QUOTE </w:t>
            </w:r>
          </w:p>
          <w:p w14:paraId="07155F5A" w14:textId="77777777" w:rsidR="002D3C61" w:rsidRPr="002D3C61" w:rsidRDefault="002D3C61" w:rsidP="002D3C6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Are you Mr. Dave Austin?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>I hope I am talking to the right person. If not maybe you could send me in the right direction.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 xml:space="preserve">I'm e-mailing you to ask you permission to use the 3D model from the X-plane C-17 V1.2 and also the textures. I am an active duty Air Force avionics technician and was recently stationed at </w:t>
            </w:r>
            <w:proofErr w:type="spellStart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McChord</w:t>
            </w:r>
            <w:proofErr w:type="spellEnd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AFB WA. I wanted to build a C-17 for </w:t>
            </w:r>
            <w:proofErr w:type="spellStart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Flightgear</w:t>
            </w:r>
            <w:proofErr w:type="spellEnd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http:\\</w:t>
            </w:r>
            <w:hyperlink r:id="rId7" w:tgtFrame="_blank" w:history="1">
              <w:r w:rsidRPr="002D3C61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u w:val="single"/>
                </w:rPr>
                <w:t>www.flightgear.org</w:t>
              </w:r>
            </w:hyperlink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which is an open source flight simulation program that is used by many universities. I wanted to build a C-17 for </w:t>
            </w:r>
            <w:proofErr w:type="spellStart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Flightgear</w:t>
            </w:r>
            <w:proofErr w:type="spellEnd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a. so I could contribute to the flying simulation community and b. so I would get an education on the C-17.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 xml:space="preserve">I built the flight data model myself using </w:t>
            </w:r>
            <w:proofErr w:type="spellStart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JSBSim</w:t>
            </w:r>
            <w:proofErr w:type="spellEnd"/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 xml:space="preserve"> and now I would like to use your 3D model and texture of aircraft 0174 "Let's Roll" as I have no ability to make a 3D model myself. Of course I would cite you and I believe the other author is Adam F</w:t>
            </w:r>
            <w:r>
              <w:rPr>
                <w:rFonts w:ascii="inherit" w:eastAsia="Times New Roman" w:hAnsi="inherit" w:cs="Times New Roman"/>
                <w:sz w:val="24"/>
                <w:szCs w:val="24"/>
              </w:rPr>
              <w:t>o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t>thergill as the makers of the 3D model. I would just require your permission to publish the model as part of my package to the GPL community.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>I thank you for your consideration.</w:t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2D3C61">
              <w:rPr>
                <w:rFonts w:ascii="inherit" w:eastAsia="Times New Roman" w:hAnsi="inherit" w:cs="Times New Roman"/>
                <w:sz w:val="24"/>
                <w:szCs w:val="24"/>
              </w:rPr>
              <w:br/>
              <w:t>Jon Bourgeois</w:t>
            </w:r>
          </w:p>
        </w:tc>
      </w:tr>
    </w:tbl>
    <w:p w14:paraId="0CCCE5BD" w14:textId="77777777" w:rsidR="00286660" w:rsidRDefault="00286660"/>
    <w:sectPr w:rsidR="00286660" w:rsidSect="0028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2D3C61"/>
    <w:rsid w:val="000429F1"/>
    <w:rsid w:val="00286660"/>
    <w:rsid w:val="002D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0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2D3C61"/>
  </w:style>
  <w:style w:type="character" w:styleId="Hyperlink">
    <w:name w:val="Hyperlink"/>
    <w:basedOn w:val="DefaultParagraphFont"/>
    <w:uiPriority w:val="99"/>
    <w:semiHidden/>
    <w:unhideWhenUsed/>
    <w:rsid w:val="002D3C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lightgear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ffamountain.com" TargetMode="External"/><Relationship Id="rId5" Type="http://schemas.openxmlformats.org/officeDocument/2006/relationships/hyperlink" Target="http://www.flightgear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2102</Characters>
  <Application>Microsoft Office Word</Application>
  <DocSecurity>0</DocSecurity>
  <Lines>17</Lines>
  <Paragraphs>4</Paragraphs>
  <ScaleCrop>false</ScaleCrop>
  <Company>Home Office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Bourgeois</dc:creator>
  <cp:keywords/>
  <dc:description/>
  <cp:lastModifiedBy>Jon</cp:lastModifiedBy>
  <cp:revision>2</cp:revision>
  <dcterms:created xsi:type="dcterms:W3CDTF">2009-03-24T02:40:00Z</dcterms:created>
  <dcterms:modified xsi:type="dcterms:W3CDTF">2010-03-10T11:48:00Z</dcterms:modified>
</cp:coreProperties>
</file>